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bookmarkStart w:id="0" w:name="_GoBack"/>
      <w:bookmarkEnd w:id="0"/>
    </w:p>
    <w:p w14:paraId="582A516B" w14:textId="27428361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F51695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99D4D58" w:rsidR="0040628C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${nombre}</w:t>
      </w:r>
    </w:p>
    <w:p w14:paraId="7FC3122D" w14:textId="22AD12B2" w:rsidR="00F51695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</w:p>
    <w:p w14:paraId="411C9EA2" w14:textId="5BD5D685" w:rsidR="0040628C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</w:t>
      </w:r>
      <w:proofErr w:type="spellStart"/>
      <w:r>
        <w:rPr>
          <w:rFonts w:asciiTheme="minorHAnsi" w:hAnsiTheme="minorHAnsi" w:cstheme="minorHAnsi"/>
          <w:color w:val="002060"/>
        </w:rPr>
        <w:t>razonSocial</w:t>
      </w:r>
      <w:proofErr w:type="spellEnd"/>
      <w:r>
        <w:rPr>
          <w:rFonts w:asciiTheme="minorHAnsi" w:hAnsiTheme="minorHAnsi" w:cstheme="minorHAnsi"/>
          <w:color w:val="002060"/>
        </w:rPr>
        <w:t>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C5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C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</w:tcBorders>
            <w:vAlign w:val="center"/>
          </w:tcPr>
          <w:p w14:paraId="709FA0E1" w14:textId="5CB8755B" w:rsidR="00484F9F" w:rsidRPr="0004054E" w:rsidRDefault="005C5C64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7205FB5E" w:rsidR="00484F9F" w:rsidRPr="0004054E" w:rsidRDefault="009A494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valueservicio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}</w:t>
            </w:r>
          </w:p>
        </w:tc>
        <w:tc>
          <w:tcPr>
            <w:tcW w:w="504" w:type="pct"/>
            <w:vAlign w:val="center"/>
          </w:tcPr>
          <w:p w14:paraId="1015D252" w14:textId="4F87F595" w:rsidR="00484F9F" w:rsidRPr="0004054E" w:rsidRDefault="00667CE2" w:rsidP="009A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</w:t>
            </w:r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{</w:t>
            </w:r>
            <w:proofErr w:type="spellStart"/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valueunitario</w:t>
            </w:r>
            <w:proofErr w:type="spellEnd"/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}</w:t>
            </w:r>
          </w:p>
        </w:tc>
        <w:tc>
          <w:tcPr>
            <w:tcW w:w="506" w:type="pct"/>
            <w:vAlign w:val="center"/>
          </w:tcPr>
          <w:p w14:paraId="303240BF" w14:textId="39129AAC" w:rsidR="00484F9F" w:rsidRPr="0004054E" w:rsidRDefault="00667CE2" w:rsidP="0026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</w:t>
            </w:r>
            <w:r w:rsidR="0026332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{valuepaquete}</w:t>
            </w:r>
          </w:p>
        </w:tc>
        <w:tc>
          <w:tcPr>
            <w:tcW w:w="549" w:type="pct"/>
            <w:vAlign w:val="center"/>
          </w:tcPr>
          <w:p w14:paraId="12EAB8A1" w14:textId="54BC025F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12F2B009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6" w:type="pct"/>
            <w:vAlign w:val="center"/>
          </w:tcPr>
          <w:p w14:paraId="5CF27E49" w14:textId="2DB16F42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63BD764E" w14:textId="0B0612EB" w:rsidR="00903AEF" w:rsidRPr="0004054E" w:rsidRDefault="002A16A0" w:rsidP="00263325">
      <w:pPr>
        <w:pStyle w:val="Descripcin"/>
      </w:pPr>
      <w:r w:rsidRPr="0004054E">
        <w:t>Tabla de Costos</w:t>
      </w: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40E02B29" w:rsidR="002A021C" w:rsidRPr="00F51695" w:rsidRDefault="00476114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>${</w:t>
            </w:r>
            <w:proofErr w:type="spellStart"/>
            <w:r>
              <w:rPr>
                <w:rFonts w:asciiTheme="minorHAnsi" w:hAnsiTheme="minorHAnsi" w:cstheme="minorHAnsi"/>
                <w:sz w:val="20"/>
              </w:rPr>
              <w:t>rowcondicion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}</w:t>
            </w:r>
          </w:p>
        </w:tc>
      </w:tr>
    </w:tbl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0459CFA6" w:rsidR="000529C2" w:rsidRDefault="00476114" w:rsidP="00CD4389">
                            <w:pPr>
                              <w:jc w:val="center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nombreAsesor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</w:p>
                    <w:p w14:paraId="5D1E6E98" w14:textId="0459CFA6" w:rsidR="000529C2" w:rsidRDefault="00476114" w:rsidP="00CD438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nombreAsesor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 w:rsidSect="00FE14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B1002" w14:textId="77777777" w:rsidR="0009658F" w:rsidRDefault="0009658F" w:rsidP="005972D7">
      <w:r>
        <w:separator/>
      </w:r>
    </w:p>
  </w:endnote>
  <w:endnote w:type="continuationSeparator" w:id="0">
    <w:p w14:paraId="740C7A45" w14:textId="77777777" w:rsidR="0009658F" w:rsidRDefault="0009658F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66FE" w14:textId="77777777" w:rsidR="004351FB" w:rsidRDefault="004351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40F74" w14:textId="77777777" w:rsidR="004351FB" w:rsidRDefault="004351F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29B8" w14:textId="77777777" w:rsidR="004351FB" w:rsidRDefault="004351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24D6D" w14:textId="77777777" w:rsidR="0009658F" w:rsidRDefault="0009658F" w:rsidP="005972D7">
      <w:r>
        <w:separator/>
      </w:r>
    </w:p>
  </w:footnote>
  <w:footnote w:type="continuationSeparator" w:id="0">
    <w:p w14:paraId="119AECC5" w14:textId="77777777" w:rsidR="0009658F" w:rsidRDefault="0009658F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09658F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A390" w14:textId="452061C2" w:rsidR="00FE14F1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48212349" wp14:editId="326BF631">
          <wp:simplePos x="0" y="0"/>
          <wp:positionH relativeFrom="page">
            <wp:posOffset>40943</wp:posOffset>
          </wp:positionH>
          <wp:positionV relativeFrom="paragraph">
            <wp:posOffset>-435932</wp:posOffset>
          </wp:positionV>
          <wp:extent cx="7738279" cy="10014244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279" cy="100142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5D89E580" w:rsidR="005972D7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62DBA581" wp14:editId="1D494BC2">
          <wp:simplePos x="0" y="0"/>
          <wp:positionH relativeFrom="column">
            <wp:posOffset>-1066488</wp:posOffset>
          </wp:positionH>
          <wp:positionV relativeFrom="paragraph">
            <wp:posOffset>-422284</wp:posOffset>
          </wp:positionV>
          <wp:extent cx="7724633" cy="100037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95" cy="10020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9658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63325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351FB"/>
    <w:rsid w:val="00476114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C5C64"/>
    <w:rsid w:val="005D53DB"/>
    <w:rsid w:val="005E0B0E"/>
    <w:rsid w:val="00622226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65598"/>
    <w:rsid w:val="008B7DB1"/>
    <w:rsid w:val="008D58A8"/>
    <w:rsid w:val="008E7CA7"/>
    <w:rsid w:val="008F1AC7"/>
    <w:rsid w:val="008F3FF9"/>
    <w:rsid w:val="0090024A"/>
    <w:rsid w:val="00903AEF"/>
    <w:rsid w:val="00906545"/>
    <w:rsid w:val="009A494C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C7697"/>
    <w:rsid w:val="00C23CE4"/>
    <w:rsid w:val="00C32CA5"/>
    <w:rsid w:val="00C43A51"/>
    <w:rsid w:val="00C801E7"/>
    <w:rsid w:val="00C8399F"/>
    <w:rsid w:val="00CB2D0A"/>
    <w:rsid w:val="00CC43BD"/>
    <w:rsid w:val="00CD4389"/>
    <w:rsid w:val="00CE2CFD"/>
    <w:rsid w:val="00CF4522"/>
    <w:rsid w:val="00D32983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535FD"/>
    <w:rsid w:val="00E90F9E"/>
    <w:rsid w:val="00E91E66"/>
    <w:rsid w:val="00E97C36"/>
    <w:rsid w:val="00F12EEE"/>
    <w:rsid w:val="00F51695"/>
    <w:rsid w:val="00F62C31"/>
    <w:rsid w:val="00F92102"/>
    <w:rsid w:val="00FA2B3E"/>
    <w:rsid w:val="00FA527E"/>
    <w:rsid w:val="00FC3A48"/>
    <w:rsid w:val="00FE14F1"/>
    <w:rsid w:val="00FF6441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(1).dotx</Template>
  <TotalTime>5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Kreatsolutions Developer</cp:lastModifiedBy>
  <cp:revision>3</cp:revision>
  <cp:lastPrinted>2018-08-15T22:39:00Z</cp:lastPrinted>
  <dcterms:created xsi:type="dcterms:W3CDTF">2018-10-01T22:09:00Z</dcterms:created>
  <dcterms:modified xsi:type="dcterms:W3CDTF">2018-10-01T22:45:00Z</dcterms:modified>
</cp:coreProperties>
</file>