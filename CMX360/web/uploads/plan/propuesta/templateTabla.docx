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18263B82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E144C1" w:rsidRPr="0004054E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7777777" w:rsidR="0040628C" w:rsidRPr="0004054E" w:rsidRDefault="00E17183" w:rsidP="0040628C">
      <w:pPr>
        <w:jc w:val="both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Cargo y Nombre del Contacto</w:t>
      </w:r>
    </w:p>
    <w:p w14:paraId="411C9EA2" w14:textId="20C75506" w:rsidR="0040628C" w:rsidRPr="0004054E" w:rsidRDefault="00E17183" w:rsidP="0040628C">
      <w:pPr>
        <w:jc w:val="both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color w:val="002060"/>
        </w:rPr>
        <w:t xml:space="preserve">NOMBRE DE LA </w:t>
      </w:r>
      <w:r w:rsidR="00652182" w:rsidRPr="0004054E">
        <w:rPr>
          <w:rFonts w:asciiTheme="minorHAnsi" w:hAnsiTheme="minorHAnsi" w:cstheme="minorHAnsi"/>
          <w:color w:val="002060"/>
        </w:rPr>
        <w:t>EMPRESA.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0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0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709FA0E1" w14:textId="5D628326" w:rsidR="00484F9F" w:rsidRPr="0004054E" w:rsidRDefault="00667CE2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1B2309E3" w:rsidR="00484F9F" w:rsidRPr="0004054E" w:rsidRDefault="00667CE2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${valueservicio}</w:t>
            </w:r>
          </w:p>
        </w:tc>
        <w:tc>
          <w:tcPr>
            <w:tcW w:w="504" w:type="pct"/>
            <w:vAlign w:val="center"/>
          </w:tcPr>
          <w:p w14:paraId="1015D252" w14:textId="414FB631" w:rsidR="00484F9F" w:rsidRPr="0004054E" w:rsidRDefault="00667CE2" w:rsidP="006F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${valueunitario}</w:t>
            </w:r>
          </w:p>
        </w:tc>
        <w:tc>
          <w:tcPr>
            <w:tcW w:w="506" w:type="pct"/>
            <w:vAlign w:val="center"/>
          </w:tcPr>
          <w:p w14:paraId="303240BF" w14:textId="5E0A5233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${valuepaquete}</w:t>
            </w:r>
          </w:p>
        </w:tc>
        <w:tc>
          <w:tcPr>
            <w:tcW w:w="549" w:type="pct"/>
            <w:vAlign w:val="center"/>
          </w:tcPr>
          <w:p w14:paraId="12EAB8A1" w14:textId="63D3522C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6F6E342A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7" w:type="pct"/>
            <w:vAlign w:val="center"/>
          </w:tcPr>
          <w:p w14:paraId="5CF27E49" w14:textId="1BB8A960" w:rsidR="00484F9F" w:rsidRPr="0004054E" w:rsidRDefault="00667CE2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21FE10C1" w14:textId="77777777" w:rsidR="0040628C" w:rsidRPr="0004054E" w:rsidRDefault="002A16A0" w:rsidP="002A16A0">
      <w:pPr>
        <w:pStyle w:val="Descripcin"/>
      </w:pPr>
      <w:r w:rsidRPr="0004054E">
        <w:t>Tabla de Costos</w:t>
      </w:r>
    </w:p>
    <w:p w14:paraId="23C420BD" w14:textId="15434556" w:rsidR="00903AEF" w:rsidRPr="0004054E" w:rsidRDefault="00903AEF">
      <w:pPr>
        <w:widowControl/>
        <w:autoSpaceDE/>
        <w:autoSpaceDN/>
        <w:spacing w:after="160" w:line="259" w:lineRule="auto"/>
      </w:pPr>
    </w:p>
    <w:p w14:paraId="5379DBDB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2A34786D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2C713F6E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4C63F5BF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319B7EB4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1EB9CF1F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464494E7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429E1716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01C8F265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63BD764E" w14:textId="77777777" w:rsidR="00903AEF" w:rsidRPr="0004054E" w:rsidRDefault="00903AEF">
      <w:pPr>
        <w:widowControl/>
        <w:autoSpaceDE/>
        <w:autoSpaceDN/>
        <w:spacing w:after="160" w:line="259" w:lineRule="auto"/>
      </w:pP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val="en-US" w:eastAsia="en-US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5BB23EE0" w:rsidR="002A021C" w:rsidRDefault="002A021C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${rowcondicion}</w:t>
            </w:r>
          </w:p>
        </w:tc>
      </w:tr>
    </w:tbl>
    <w:p w14:paraId="0B2F2C60" w14:textId="77777777" w:rsidR="00CC43BD" w:rsidRPr="0004054E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</w:p>
    <w:p w14:paraId="2BC62250" w14:textId="77777777" w:rsidR="00CC43BD" w:rsidRPr="0004054E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</w:p>
    <w:p w14:paraId="6B1F1CD2" w14:textId="77777777" w:rsidR="00CB2D0A" w:rsidRPr="0004054E" w:rsidRDefault="00CB2D0A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</w:p>
    <w:p w14:paraId="23A18240" w14:textId="77777777" w:rsidR="00CC43BD" w:rsidRPr="0004054E" w:rsidRDefault="00CC43BD" w:rsidP="00CC43BD">
      <w:pPr>
        <w:tabs>
          <w:tab w:val="left" w:pos="1242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</w:p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14:paraId="5D1E6E98" w14:textId="2ECF689C" w:rsidR="000529C2" w:rsidRDefault="00E97C36" w:rsidP="00CD4389">
                            <w:pPr>
                              <w:jc w:val="center"/>
                            </w:pPr>
                            <w:r>
                              <w:t>${nombreAsesor}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  <w:bookmarkStart w:id="1" w:name="_GoBack"/>
                      <w:bookmarkEnd w:id="1"/>
                    </w:p>
                    <w:p w14:paraId="5D1E6E98" w14:textId="2ECF689C" w:rsidR="000529C2" w:rsidRDefault="00E97C36" w:rsidP="00CD4389">
                      <w:pPr>
                        <w:jc w:val="center"/>
                      </w:pPr>
                      <w:r>
                        <w:t>${nombreAsesor}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2F119" w14:textId="77777777" w:rsidR="00C32CA5" w:rsidRDefault="00C32CA5" w:rsidP="005972D7">
      <w:r>
        <w:separator/>
      </w:r>
    </w:p>
  </w:endnote>
  <w:endnote w:type="continuationSeparator" w:id="0">
    <w:p w14:paraId="2449A25D" w14:textId="77777777" w:rsidR="00C32CA5" w:rsidRDefault="00C32CA5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55127" w14:textId="77777777" w:rsidR="00C32CA5" w:rsidRDefault="00C32CA5" w:rsidP="005972D7">
      <w:r>
        <w:separator/>
      </w:r>
    </w:p>
  </w:footnote>
  <w:footnote w:type="continuationSeparator" w:id="0">
    <w:p w14:paraId="450EBFFB" w14:textId="77777777" w:rsidR="00C32CA5" w:rsidRDefault="00C32CA5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EE26C" w14:textId="77777777" w:rsidR="005972D7" w:rsidRDefault="00C32CA5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580BA" w14:textId="77777777" w:rsidR="005972D7" w:rsidRDefault="00C32CA5">
    <w:pPr>
      <w:pStyle w:val="Encabezado"/>
    </w:pPr>
    <w:r>
      <w:rPr>
        <w:noProof/>
        <w:lang w:val="gl" w:eastAsia="en-US"/>
      </w:rPr>
      <w:pict w14:anchorId="61B87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7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A567A" w14:textId="77777777" w:rsidR="005972D7" w:rsidRDefault="00C32CA5">
    <w:pPr>
      <w:pStyle w:val="Encabezado"/>
    </w:pPr>
    <w:r>
      <w:rPr>
        <w:noProof/>
        <w:lang w:val="gl" w:eastAsia="en-US"/>
      </w:rPr>
      <w:pict w14:anchorId="7DB3B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5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D53DB"/>
    <w:rsid w:val="005E0B0E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B7DB1"/>
    <w:rsid w:val="008D58A8"/>
    <w:rsid w:val="008E7CA7"/>
    <w:rsid w:val="008F1AC7"/>
    <w:rsid w:val="008F3FF9"/>
    <w:rsid w:val="0090024A"/>
    <w:rsid w:val="00903AEF"/>
    <w:rsid w:val="00906545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C7697"/>
    <w:rsid w:val="00C23CE4"/>
    <w:rsid w:val="00C32CA5"/>
    <w:rsid w:val="00C43A51"/>
    <w:rsid w:val="00C8399F"/>
    <w:rsid w:val="00CB2D0A"/>
    <w:rsid w:val="00CC43BD"/>
    <w:rsid w:val="00CD4389"/>
    <w:rsid w:val="00CE2CFD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90F9E"/>
    <w:rsid w:val="00E91E66"/>
    <w:rsid w:val="00E97C36"/>
    <w:rsid w:val="00F12EEE"/>
    <w:rsid w:val="00F62C31"/>
    <w:rsid w:val="00F92102"/>
    <w:rsid w:val="00FA2B3E"/>
    <w:rsid w:val="00FA527E"/>
    <w:rsid w:val="00FC3A48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(1).dotx</Template>
  <TotalTime>16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Programación TI</cp:lastModifiedBy>
  <cp:revision>22</cp:revision>
  <cp:lastPrinted>2018-08-15T22:39:00Z</cp:lastPrinted>
  <dcterms:created xsi:type="dcterms:W3CDTF">2018-09-06T18:36:00Z</dcterms:created>
  <dcterms:modified xsi:type="dcterms:W3CDTF">2018-09-07T21:13:00Z</dcterms:modified>
</cp:coreProperties>
</file>