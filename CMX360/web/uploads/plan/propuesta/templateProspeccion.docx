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18263B82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E144C1" w:rsidRPr="0004054E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08216288" w14:textId="0519C182" w:rsidR="0065701C" w:rsidRDefault="0065701C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</w:t>
      </w:r>
      <w:proofErr w:type="spellStart"/>
      <w:r>
        <w:rPr>
          <w:rFonts w:asciiTheme="minorHAnsi" w:hAnsiTheme="minorHAnsi" w:cstheme="minorHAnsi"/>
          <w:b/>
        </w:rPr>
        <w:t>nombreContacto</w:t>
      </w:r>
      <w:proofErr w:type="spellEnd"/>
      <w:r>
        <w:rPr>
          <w:rFonts w:asciiTheme="minorHAnsi" w:hAnsiTheme="minorHAnsi" w:cstheme="minorHAnsi"/>
          <w:b/>
        </w:rPr>
        <w:t>}</w:t>
      </w:r>
    </w:p>
    <w:p w14:paraId="1A892CA1" w14:textId="1B81EEFD" w:rsidR="002E30D2" w:rsidRPr="0004054E" w:rsidRDefault="002E30D2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  <w:bookmarkStart w:id="0" w:name="_GoBack"/>
      <w:bookmarkEnd w:id="0"/>
    </w:p>
    <w:p w14:paraId="411C9EA2" w14:textId="63577B3F" w:rsidR="0040628C" w:rsidRPr="0004054E" w:rsidRDefault="00316E0D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</w:t>
      </w:r>
      <w:proofErr w:type="spellStart"/>
      <w:r>
        <w:rPr>
          <w:rFonts w:asciiTheme="minorHAnsi" w:hAnsiTheme="minorHAnsi" w:cstheme="minorHAnsi"/>
          <w:color w:val="002060"/>
        </w:rPr>
        <w:t>razonSocial</w:t>
      </w:r>
      <w:proofErr w:type="spellEnd"/>
      <w:r>
        <w:rPr>
          <w:rFonts w:asciiTheme="minorHAnsi" w:hAnsiTheme="minorHAnsi" w:cstheme="minorHAnsi"/>
          <w:color w:val="002060"/>
        </w:rPr>
        <w:t>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0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0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09FA0E1" w14:textId="5D628326" w:rsidR="00484F9F" w:rsidRPr="0004054E" w:rsidRDefault="00667CE2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1B2309E3" w:rsidR="00484F9F" w:rsidRPr="0004054E" w:rsidRDefault="00667CE2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</w:t>
            </w:r>
            <w:proofErr w:type="spellStart"/>
            <w:r w:rsidRPr="0004054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valueservicio</w:t>
            </w:r>
            <w:proofErr w:type="spellEnd"/>
            <w:r w:rsidRPr="0004054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}</w:t>
            </w:r>
          </w:p>
        </w:tc>
        <w:tc>
          <w:tcPr>
            <w:tcW w:w="504" w:type="pct"/>
            <w:vAlign w:val="center"/>
          </w:tcPr>
          <w:p w14:paraId="1015D252" w14:textId="414FB631" w:rsidR="00484F9F" w:rsidRPr="0004054E" w:rsidRDefault="00667CE2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${</w:t>
            </w:r>
            <w:proofErr w:type="spellStart"/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valueunitario</w:t>
            </w:r>
            <w:proofErr w:type="spellEnd"/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}</w:t>
            </w:r>
          </w:p>
        </w:tc>
        <w:tc>
          <w:tcPr>
            <w:tcW w:w="506" w:type="pct"/>
            <w:vAlign w:val="center"/>
          </w:tcPr>
          <w:p w14:paraId="303240BF" w14:textId="5E0A5233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${valuepaquete}</w:t>
            </w:r>
          </w:p>
        </w:tc>
        <w:tc>
          <w:tcPr>
            <w:tcW w:w="549" w:type="pct"/>
            <w:vAlign w:val="center"/>
          </w:tcPr>
          <w:p w14:paraId="12EAB8A1" w14:textId="63D3522C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6F6E342A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7" w:type="pct"/>
            <w:vAlign w:val="center"/>
          </w:tcPr>
          <w:p w14:paraId="5CF27E49" w14:textId="1BB8A960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21FE10C1" w14:textId="77777777" w:rsidR="0040628C" w:rsidRPr="0004054E" w:rsidRDefault="002A16A0" w:rsidP="002A16A0">
      <w:pPr>
        <w:pStyle w:val="Descripcin"/>
      </w:pPr>
      <w:r w:rsidRPr="0004054E">
        <w:t>Tabla de Costos</w:t>
      </w:r>
    </w:p>
    <w:p w14:paraId="63BD764E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03631170" w:rsidR="002A021C" w:rsidRDefault="002A021C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rowcondicion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}</w:t>
            </w:r>
            <w:r w:rsidR="000B221E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</w:tbl>
    <w:p w14:paraId="2E2016A6" w14:textId="77777777" w:rsidR="00316E0D" w:rsidRDefault="00316E0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2ECF689C" w:rsidR="000529C2" w:rsidRDefault="00E97C36" w:rsidP="00CD4389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nombreAsesor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5D1E6E98" w14:textId="2ECF689C" w:rsidR="000529C2" w:rsidRDefault="00E97C36" w:rsidP="00CD4389">
                      <w:pPr>
                        <w:jc w:val="center"/>
                      </w:pPr>
                      <w:r>
                        <w:t>${nombreAsesor}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CC866" w14:textId="77777777" w:rsidR="00843F5A" w:rsidRDefault="00843F5A" w:rsidP="005972D7">
      <w:r>
        <w:separator/>
      </w:r>
    </w:p>
  </w:endnote>
  <w:endnote w:type="continuationSeparator" w:id="0">
    <w:p w14:paraId="7E293B4A" w14:textId="77777777" w:rsidR="00843F5A" w:rsidRDefault="00843F5A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D1BD6" w14:textId="77777777" w:rsidR="00843F5A" w:rsidRDefault="00843F5A" w:rsidP="005972D7">
      <w:r>
        <w:separator/>
      </w:r>
    </w:p>
  </w:footnote>
  <w:footnote w:type="continuationSeparator" w:id="0">
    <w:p w14:paraId="154D351B" w14:textId="77777777" w:rsidR="00843F5A" w:rsidRDefault="00843F5A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843F5A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580BA" w14:textId="77777777" w:rsidR="005972D7" w:rsidRDefault="00843F5A">
    <w:pPr>
      <w:pStyle w:val="Encabezado"/>
    </w:pPr>
    <w:r>
      <w:rPr>
        <w:noProof/>
        <w:lang w:val="gl" w:eastAsia="en-US"/>
      </w:rPr>
      <w:pict w14:anchorId="61B87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7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77777777" w:rsidR="005972D7" w:rsidRDefault="00843F5A">
    <w:pPr>
      <w:pStyle w:val="Encabezado"/>
    </w:pPr>
    <w:r>
      <w:rPr>
        <w:noProof/>
        <w:lang w:val="gl" w:eastAsia="en-US"/>
      </w:rPr>
      <w:pict w14:anchorId="7DB3B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5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B221E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2E30D2"/>
    <w:rsid w:val="00316E0D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D53DB"/>
    <w:rsid w:val="005E0B0E"/>
    <w:rsid w:val="00636B63"/>
    <w:rsid w:val="00646AB8"/>
    <w:rsid w:val="00652182"/>
    <w:rsid w:val="0065701C"/>
    <w:rsid w:val="0066171E"/>
    <w:rsid w:val="0066610B"/>
    <w:rsid w:val="00667CE2"/>
    <w:rsid w:val="006742CC"/>
    <w:rsid w:val="006C1EEA"/>
    <w:rsid w:val="006C7DDC"/>
    <w:rsid w:val="006D0FD0"/>
    <w:rsid w:val="006D129D"/>
    <w:rsid w:val="006E4C58"/>
    <w:rsid w:val="006F0135"/>
    <w:rsid w:val="006F78E0"/>
    <w:rsid w:val="0071621B"/>
    <w:rsid w:val="00744B04"/>
    <w:rsid w:val="00747EE3"/>
    <w:rsid w:val="00801D00"/>
    <w:rsid w:val="00831418"/>
    <w:rsid w:val="00843F5A"/>
    <w:rsid w:val="008B7DB1"/>
    <w:rsid w:val="008D58A8"/>
    <w:rsid w:val="008E7CA7"/>
    <w:rsid w:val="008F1AC7"/>
    <w:rsid w:val="008F3FF9"/>
    <w:rsid w:val="0090024A"/>
    <w:rsid w:val="00903AEF"/>
    <w:rsid w:val="00906545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C7697"/>
    <w:rsid w:val="00C23CE4"/>
    <w:rsid w:val="00C32CA5"/>
    <w:rsid w:val="00C43A51"/>
    <w:rsid w:val="00C45542"/>
    <w:rsid w:val="00C8399F"/>
    <w:rsid w:val="00CB2D0A"/>
    <w:rsid w:val="00CC43BD"/>
    <w:rsid w:val="00CD4389"/>
    <w:rsid w:val="00CE2CFD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90F9E"/>
    <w:rsid w:val="00E91E66"/>
    <w:rsid w:val="00E97C36"/>
    <w:rsid w:val="00F12EEE"/>
    <w:rsid w:val="00F62C31"/>
    <w:rsid w:val="00F92102"/>
    <w:rsid w:val="00FA2B3E"/>
    <w:rsid w:val="00FA527E"/>
    <w:rsid w:val="00FC3A48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(1).dotx</Template>
  <TotalTime>192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Kreatsolutions Developer</cp:lastModifiedBy>
  <cp:revision>26</cp:revision>
  <cp:lastPrinted>2018-08-15T22:39:00Z</cp:lastPrinted>
  <dcterms:created xsi:type="dcterms:W3CDTF">2018-09-06T18:36:00Z</dcterms:created>
  <dcterms:modified xsi:type="dcterms:W3CDTF">2018-10-01T22:12:00Z</dcterms:modified>
</cp:coreProperties>
</file>