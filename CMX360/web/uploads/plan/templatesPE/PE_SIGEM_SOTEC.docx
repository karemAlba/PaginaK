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E9D8AD" w14:textId="77777777" w:rsidR="0040628C" w:rsidRPr="0004054E" w:rsidRDefault="0040628C" w:rsidP="0040628C">
      <w:pPr>
        <w:spacing w:line="217" w:lineRule="exact"/>
        <w:ind w:right="-43"/>
        <w:jc w:val="right"/>
        <w:rPr>
          <w:rFonts w:asciiTheme="minorHAnsi" w:hAnsiTheme="minorHAnsi" w:cstheme="minorHAnsi"/>
          <w:b/>
        </w:rPr>
      </w:pPr>
    </w:p>
    <w:p w14:paraId="582A516B" w14:textId="27428361" w:rsidR="0040628C" w:rsidRPr="0004054E" w:rsidRDefault="0040628C" w:rsidP="0040628C">
      <w:pPr>
        <w:spacing w:line="217" w:lineRule="exact"/>
        <w:ind w:right="-43"/>
        <w:jc w:val="right"/>
        <w:rPr>
          <w:rFonts w:asciiTheme="minorHAnsi" w:hAnsiTheme="minorHAnsi" w:cstheme="minorHAnsi"/>
          <w:b/>
        </w:rPr>
      </w:pPr>
      <w:r w:rsidRPr="0004054E">
        <w:rPr>
          <w:rFonts w:asciiTheme="minorHAnsi" w:hAnsiTheme="minorHAnsi" w:cstheme="minorHAnsi"/>
          <w:b/>
        </w:rPr>
        <w:t xml:space="preserve">Toluca, México a </w:t>
      </w:r>
      <w:r w:rsidR="00F51695">
        <w:rPr>
          <w:rFonts w:asciiTheme="minorHAnsi" w:hAnsiTheme="minorHAnsi" w:cstheme="minorHAnsi"/>
          <w:b/>
        </w:rPr>
        <w:t>${fecha}</w:t>
      </w:r>
    </w:p>
    <w:p w14:paraId="6A825747" w14:textId="77777777" w:rsidR="005743F7" w:rsidRPr="0004054E" w:rsidRDefault="005743F7" w:rsidP="0040628C">
      <w:pPr>
        <w:spacing w:line="360" w:lineRule="auto"/>
        <w:jc w:val="both"/>
        <w:rPr>
          <w:rFonts w:asciiTheme="minorHAnsi" w:hAnsiTheme="minorHAnsi" w:cstheme="minorHAnsi"/>
        </w:rPr>
      </w:pPr>
    </w:p>
    <w:p w14:paraId="255B1DBB" w14:textId="77777777" w:rsidR="0040628C" w:rsidRPr="0004054E" w:rsidRDefault="0040628C" w:rsidP="0040628C">
      <w:pPr>
        <w:spacing w:line="360" w:lineRule="auto"/>
        <w:jc w:val="both"/>
        <w:rPr>
          <w:rFonts w:asciiTheme="minorHAnsi" w:hAnsiTheme="minorHAnsi" w:cstheme="minorHAnsi"/>
        </w:rPr>
      </w:pPr>
      <w:r w:rsidRPr="0004054E">
        <w:rPr>
          <w:rFonts w:asciiTheme="minorHAnsi" w:hAnsiTheme="minorHAnsi" w:cstheme="minorHAnsi"/>
        </w:rPr>
        <w:t>En atención a:</w:t>
      </w:r>
    </w:p>
    <w:p w14:paraId="339047BB" w14:textId="799D4D58" w:rsidR="0040628C" w:rsidRDefault="00F51695" w:rsidP="0040628C">
      <w:pPr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${nombre}</w:t>
      </w:r>
    </w:p>
    <w:p w14:paraId="7FC3122D" w14:textId="22AD12B2" w:rsidR="00F51695" w:rsidRPr="0004054E" w:rsidRDefault="00F51695" w:rsidP="0040628C">
      <w:pPr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${cargo}</w:t>
      </w:r>
    </w:p>
    <w:p w14:paraId="411C9EA2" w14:textId="5BD5D685" w:rsidR="0040628C" w:rsidRPr="0004054E" w:rsidRDefault="00F51695" w:rsidP="0040628C">
      <w:pPr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color w:val="002060"/>
        </w:rPr>
        <w:t>${razonSocial}</w:t>
      </w:r>
    </w:p>
    <w:p w14:paraId="01FE948E" w14:textId="77777777" w:rsidR="0040628C" w:rsidRPr="0004054E" w:rsidRDefault="0040628C" w:rsidP="0040628C">
      <w:pPr>
        <w:spacing w:line="276" w:lineRule="auto"/>
        <w:jc w:val="both"/>
        <w:rPr>
          <w:rFonts w:asciiTheme="minorHAnsi" w:hAnsiTheme="minorHAnsi" w:cstheme="minorHAnsi"/>
          <w:b/>
          <w:sz w:val="20"/>
          <w:szCs w:val="20"/>
        </w:rPr>
      </w:pPr>
    </w:p>
    <w:tbl>
      <w:tblPr>
        <w:tblStyle w:val="Tabladecuadrcula5oscura-nfasis1"/>
        <w:tblpPr w:leftFromText="141" w:rightFromText="141" w:vertAnchor="text" w:horzAnchor="margin" w:tblpXSpec="center" w:tblpY="1910"/>
        <w:tblW w:w="5568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  <w:tblCaption w:val="servicios"/>
      </w:tblPr>
      <w:tblGrid>
        <w:gridCol w:w="2003"/>
        <w:gridCol w:w="2825"/>
        <w:gridCol w:w="992"/>
        <w:gridCol w:w="996"/>
        <w:gridCol w:w="1081"/>
        <w:gridCol w:w="1264"/>
        <w:gridCol w:w="681"/>
      </w:tblGrid>
      <w:tr w:rsidR="00E26969" w:rsidRPr="0004054E" w14:paraId="245C6ED2" w14:textId="77777777" w:rsidTr="005C5C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1E95CE0D" w14:textId="77777777" w:rsidR="006F78E0" w:rsidRPr="0004054E" w:rsidRDefault="006F78E0" w:rsidP="006F78E0">
            <w:pPr>
              <w:pStyle w:val="Prrafodelista"/>
              <w:spacing w:line="360" w:lineRule="auto"/>
              <w:ind w:left="0" w:firstLine="0"/>
              <w:jc w:val="center"/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</w:pPr>
          </w:p>
        </w:tc>
        <w:tc>
          <w:tcPr>
            <w:tcW w:w="1435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740E809E" w14:textId="77777777" w:rsidR="006F78E0" w:rsidRPr="0004054E" w:rsidRDefault="006F78E0" w:rsidP="006F78E0">
            <w:pPr>
              <w:pStyle w:val="Prrafodelista"/>
              <w:spacing w:line="276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</w:pPr>
            <w:r w:rsidRPr="0004054E"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  <w:t>SERVICIO</w:t>
            </w:r>
          </w:p>
        </w:tc>
        <w:tc>
          <w:tcPr>
            <w:tcW w:w="504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6B693192" w14:textId="77777777" w:rsidR="006F78E0" w:rsidRPr="0004054E" w:rsidRDefault="006F78E0" w:rsidP="006F78E0">
            <w:pPr>
              <w:pStyle w:val="Prrafodelista"/>
              <w:spacing w:line="276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</w:pPr>
            <w:r w:rsidRPr="0004054E"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  <w:t>COSTO  UNITARIO</w:t>
            </w:r>
          </w:p>
        </w:tc>
        <w:tc>
          <w:tcPr>
            <w:tcW w:w="506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3D9F97C3" w14:textId="77777777" w:rsidR="006F78E0" w:rsidRPr="0004054E" w:rsidRDefault="006F78E0" w:rsidP="006F78E0">
            <w:pPr>
              <w:pStyle w:val="Prrafodelista"/>
              <w:spacing w:line="276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</w:pPr>
            <w:r w:rsidRPr="0004054E"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  <w:t>COSTO POR PAQUETE</w:t>
            </w:r>
          </w:p>
        </w:tc>
        <w:tc>
          <w:tcPr>
            <w:tcW w:w="549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2E8DF912" w14:textId="77777777" w:rsidR="006F78E0" w:rsidRPr="0004054E" w:rsidRDefault="006F78E0" w:rsidP="006F78E0">
            <w:pPr>
              <w:pStyle w:val="Prrafodelista"/>
              <w:spacing w:line="276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</w:pPr>
            <w:r w:rsidRPr="0004054E"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  <w:t>PERIODO</w:t>
            </w:r>
          </w:p>
        </w:tc>
        <w:tc>
          <w:tcPr>
            <w:tcW w:w="642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1798EA3A" w14:textId="77777777" w:rsidR="006F78E0" w:rsidRPr="0004054E" w:rsidRDefault="006F78E0" w:rsidP="006F78E0">
            <w:pPr>
              <w:pStyle w:val="Prrafodelista"/>
              <w:spacing w:line="276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</w:pPr>
            <w:r w:rsidRPr="0004054E"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  <w:t>PERIODO DE APLICACIÓN</w:t>
            </w:r>
          </w:p>
        </w:tc>
        <w:tc>
          <w:tcPr>
            <w:tcW w:w="346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605E7FDF" w14:textId="77777777" w:rsidR="006F78E0" w:rsidRPr="0004054E" w:rsidRDefault="006F78E0" w:rsidP="006F78E0">
            <w:pPr>
              <w:pStyle w:val="Prrafodelista"/>
              <w:spacing w:line="276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</w:pPr>
            <w:r w:rsidRPr="0004054E"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  <w:t>AÑO</w:t>
            </w:r>
          </w:p>
        </w:tc>
      </w:tr>
      <w:tr w:rsidR="00484F9F" w:rsidRPr="0004054E" w14:paraId="5DE3A81C" w14:textId="77777777" w:rsidTr="005C5C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8" w:type="pct"/>
            <w:tcBorders>
              <w:left w:val="none" w:sz="0" w:space="0" w:color="auto"/>
            </w:tcBorders>
            <w:vAlign w:val="center"/>
          </w:tcPr>
          <w:p w14:paraId="709FA0E1" w14:textId="5CB8755B" w:rsidR="00484F9F" w:rsidRPr="0004054E" w:rsidRDefault="005C5C64" w:rsidP="006F78E0">
            <w:pPr>
              <w:pStyle w:val="Prrafodelista"/>
              <w:spacing w:line="360" w:lineRule="auto"/>
              <w:ind w:left="0" w:firstLine="0"/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</w:pPr>
            <w:r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  <w:t>${valuenombre}</w:t>
            </w:r>
          </w:p>
        </w:tc>
        <w:tc>
          <w:tcPr>
            <w:tcW w:w="1435" w:type="pct"/>
            <w:vAlign w:val="center"/>
          </w:tcPr>
          <w:p w14:paraId="36EBD34C" w14:textId="7205FB5E" w:rsidR="00484F9F" w:rsidRPr="0004054E" w:rsidRDefault="009A494C" w:rsidP="006F78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  <w:lang w:val="es-MX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  <w:lang w:val="es-MX"/>
              </w:rPr>
              <w:t>${valueservicio}</w:t>
            </w:r>
          </w:p>
        </w:tc>
        <w:tc>
          <w:tcPr>
            <w:tcW w:w="504" w:type="pct"/>
            <w:vAlign w:val="center"/>
          </w:tcPr>
          <w:p w14:paraId="1015D252" w14:textId="4F87F595" w:rsidR="00484F9F" w:rsidRPr="0004054E" w:rsidRDefault="00667CE2" w:rsidP="009A49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color w:val="000000"/>
                <w:sz w:val="16"/>
                <w:szCs w:val="16"/>
                <w:lang w:val="es-MX"/>
              </w:rPr>
            </w:pPr>
            <w:r w:rsidRPr="0004054E">
              <w:rPr>
                <w:rFonts w:asciiTheme="minorHAnsi" w:hAnsiTheme="minorHAnsi" w:cstheme="minorHAnsi"/>
                <w:bCs/>
                <w:color w:val="000000"/>
                <w:sz w:val="16"/>
                <w:szCs w:val="16"/>
                <w:lang w:val="es-MX"/>
              </w:rPr>
              <w:t>$</w:t>
            </w:r>
            <w:r w:rsidR="009A494C">
              <w:rPr>
                <w:rFonts w:asciiTheme="minorHAnsi" w:hAnsiTheme="minorHAnsi" w:cstheme="minorHAnsi"/>
                <w:bCs/>
                <w:color w:val="000000"/>
                <w:sz w:val="16"/>
                <w:szCs w:val="16"/>
                <w:lang w:val="es-MX"/>
              </w:rPr>
              <w:t>{valueunitario}</w:t>
            </w:r>
          </w:p>
        </w:tc>
        <w:tc>
          <w:tcPr>
            <w:tcW w:w="506" w:type="pct"/>
            <w:vAlign w:val="center"/>
          </w:tcPr>
          <w:p w14:paraId="303240BF" w14:textId="39129AAC" w:rsidR="00484F9F" w:rsidRPr="0004054E" w:rsidRDefault="00667CE2" w:rsidP="002633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Cs/>
                <w:color w:val="000000"/>
                <w:sz w:val="16"/>
                <w:szCs w:val="16"/>
                <w:lang w:val="es-MX"/>
              </w:rPr>
            </w:pPr>
            <w:r w:rsidRPr="0004054E"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  <w:t>$</w:t>
            </w:r>
            <w:r w:rsidR="00263325"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  <w:t>{valuepaquete}</w:t>
            </w:r>
          </w:p>
        </w:tc>
        <w:tc>
          <w:tcPr>
            <w:tcW w:w="549" w:type="pct"/>
            <w:vAlign w:val="center"/>
          </w:tcPr>
          <w:p w14:paraId="12EAB8A1" w14:textId="54BC025F" w:rsidR="00484F9F" w:rsidRPr="0004054E" w:rsidRDefault="00263325" w:rsidP="00667C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000000"/>
                <w:sz w:val="16"/>
                <w:szCs w:val="16"/>
                <w:lang w:val="es-MX"/>
              </w:rPr>
            </w:pPr>
            <w:r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  <w:t>${valueperiodo}</w:t>
            </w:r>
          </w:p>
        </w:tc>
        <w:tc>
          <w:tcPr>
            <w:tcW w:w="642" w:type="pct"/>
            <w:vAlign w:val="center"/>
          </w:tcPr>
          <w:p w14:paraId="51B9B8C7" w14:textId="12F2B009" w:rsidR="00484F9F" w:rsidRPr="0004054E" w:rsidRDefault="00263325" w:rsidP="00667C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noProof/>
                <w:sz w:val="16"/>
                <w:szCs w:val="16"/>
                <w:lang w:val="es-MX" w:eastAsia="es-MX"/>
              </w:rPr>
            </w:pPr>
            <w:r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  <w:t>${valueperiodoa}</w:t>
            </w:r>
          </w:p>
        </w:tc>
        <w:tc>
          <w:tcPr>
            <w:tcW w:w="346" w:type="pct"/>
            <w:vAlign w:val="center"/>
          </w:tcPr>
          <w:p w14:paraId="5CF27E49" w14:textId="2DB16F42" w:rsidR="00484F9F" w:rsidRPr="0004054E" w:rsidRDefault="00263325" w:rsidP="00667C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noProof/>
                <w:sz w:val="16"/>
                <w:szCs w:val="16"/>
                <w:lang w:val="es-MX" w:eastAsia="es-MX"/>
              </w:rPr>
            </w:pPr>
            <w:r>
              <w:rPr>
                <w:rFonts w:asciiTheme="minorHAnsi" w:hAnsiTheme="minorHAnsi" w:cstheme="minorHAnsi"/>
                <w:noProof/>
                <w:sz w:val="16"/>
                <w:szCs w:val="16"/>
                <w:lang w:val="es-MX" w:eastAsia="es-MX"/>
              </w:rPr>
              <w:t>${rowano}</w:t>
            </w:r>
          </w:p>
        </w:tc>
      </w:tr>
    </w:tbl>
    <w:p w14:paraId="52D45773" w14:textId="77777777" w:rsidR="0040628C" w:rsidRPr="0004054E" w:rsidRDefault="0040628C" w:rsidP="0040628C">
      <w:pPr>
        <w:spacing w:line="276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04054E">
        <w:rPr>
          <w:rFonts w:asciiTheme="minorHAnsi" w:hAnsiTheme="minorHAnsi" w:cstheme="minorHAnsi"/>
          <w:b/>
          <w:sz w:val="20"/>
          <w:szCs w:val="20"/>
        </w:rPr>
        <w:t>CMX360 S.A. de C.V.</w:t>
      </w:r>
      <w:r w:rsidRPr="0004054E">
        <w:rPr>
          <w:rFonts w:asciiTheme="minorHAnsi" w:hAnsiTheme="minorHAnsi" w:cstheme="minorHAnsi"/>
          <w:sz w:val="20"/>
          <w:szCs w:val="20"/>
        </w:rPr>
        <w:t>, su aliado de negocios presenta ante usted la Propuesta Económica en relación al cumplimiento de las regulaciones aplicables al sector hidrocarburos, a través de los siguientes servicios:</w:t>
      </w:r>
    </w:p>
    <w:p w14:paraId="372BAFA5" w14:textId="77777777" w:rsidR="0040628C" w:rsidRPr="0004054E" w:rsidRDefault="0040628C" w:rsidP="0040628C">
      <w:pPr>
        <w:pStyle w:val="Citadestacada"/>
        <w:rPr>
          <w:rFonts w:asciiTheme="minorHAnsi" w:hAnsiTheme="minorHAnsi" w:cstheme="minorHAnsi"/>
          <w:b/>
        </w:rPr>
      </w:pPr>
      <w:r w:rsidRPr="0004054E">
        <w:rPr>
          <w:rFonts w:asciiTheme="minorHAnsi" w:hAnsiTheme="minorHAnsi" w:cstheme="minorHAnsi"/>
          <w:b/>
        </w:rPr>
        <w:t xml:space="preserve">PROPUESTA ECONÓMICA </w:t>
      </w:r>
    </w:p>
    <w:p w14:paraId="63BD764E" w14:textId="0B0612EB" w:rsidR="00903AEF" w:rsidRPr="0004054E" w:rsidRDefault="002A16A0" w:rsidP="00263325">
      <w:pPr>
        <w:pStyle w:val="Descripcin"/>
      </w:pPr>
      <w:r w:rsidRPr="0004054E">
        <w:t>Tabla de Costos</w:t>
      </w:r>
    </w:p>
    <w:p w14:paraId="1BA421E5" w14:textId="1507B528" w:rsidR="00B365A6" w:rsidRPr="0004054E" w:rsidRDefault="00B365A6">
      <w:pPr>
        <w:widowControl/>
        <w:autoSpaceDE/>
        <w:autoSpaceDN/>
        <w:spacing w:after="160" w:line="259" w:lineRule="auto"/>
      </w:pPr>
      <w:r w:rsidRPr="0004054E">
        <w:br w:type="page"/>
      </w:r>
    </w:p>
    <w:p w14:paraId="02B51980" w14:textId="77777777" w:rsidR="0040628C" w:rsidRPr="0004054E" w:rsidRDefault="0040628C" w:rsidP="0040628C">
      <w:pPr>
        <w:pStyle w:val="Prrafodelista"/>
        <w:spacing w:line="276" w:lineRule="auto"/>
        <w:ind w:left="0" w:firstLine="0"/>
        <w:jc w:val="both"/>
        <w:rPr>
          <w:rFonts w:asciiTheme="minorHAnsi" w:hAnsiTheme="minorHAnsi" w:cstheme="minorHAnsi"/>
        </w:rPr>
      </w:pPr>
    </w:p>
    <w:p w14:paraId="789FE5AA" w14:textId="77777777" w:rsidR="0040628C" w:rsidRPr="0004054E" w:rsidRDefault="0040628C" w:rsidP="0040628C">
      <w:pPr>
        <w:pStyle w:val="Citadestacada"/>
        <w:spacing w:before="0"/>
        <w:rPr>
          <w:rFonts w:asciiTheme="minorHAnsi" w:hAnsiTheme="minorHAnsi" w:cstheme="minorHAnsi"/>
          <w:b/>
        </w:rPr>
      </w:pPr>
      <w:r w:rsidRPr="0004054E">
        <w:rPr>
          <w:rFonts w:asciiTheme="minorHAnsi" w:hAnsiTheme="minorHAnsi" w:cstheme="minorHAnsi"/>
          <w:b/>
        </w:rPr>
        <w:t>PROGRAMACIÓN 2018-2019</w:t>
      </w:r>
    </w:p>
    <w:p w14:paraId="293AA45F" w14:textId="77777777" w:rsidR="00287CA7" w:rsidRPr="0004054E" w:rsidRDefault="0040628C" w:rsidP="00287CA7">
      <w:pPr>
        <w:pStyle w:val="Textoindependiente"/>
        <w:keepNext/>
        <w:spacing w:line="360" w:lineRule="auto"/>
        <w:jc w:val="both"/>
      </w:pPr>
      <w:r w:rsidRPr="0004054E">
        <w:rPr>
          <w:noProof/>
          <w:lang w:eastAsia="es-MX"/>
        </w:rPr>
        <w:drawing>
          <wp:inline distT="0" distB="0" distL="0" distR="0" wp14:anchorId="3277300E" wp14:editId="217B4F39">
            <wp:extent cx="6273800" cy="34956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738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0936C" w14:textId="118FD39A" w:rsidR="0040628C" w:rsidRPr="0004054E" w:rsidRDefault="00170495" w:rsidP="00287CA7">
      <w:pPr>
        <w:pStyle w:val="Descripcin"/>
        <w:jc w:val="both"/>
        <w:rPr>
          <w:rFonts w:asciiTheme="minorHAnsi" w:hAnsiTheme="minorHAnsi" w:cstheme="minorHAnsi"/>
          <w:color w:val="002060"/>
        </w:rPr>
      </w:pPr>
      <w:r w:rsidRPr="0004054E">
        <w:t xml:space="preserve">La </w:t>
      </w:r>
      <w:r w:rsidR="0004054E" w:rsidRPr="0004054E">
        <w:t>Línea</w:t>
      </w:r>
      <w:r w:rsidR="00287CA7" w:rsidRPr="0004054E">
        <w:t xml:space="preserve"> de tiempo </w:t>
      </w:r>
      <w:r w:rsidRPr="0004054E">
        <w:t xml:space="preserve">anterior </w:t>
      </w:r>
      <w:r w:rsidR="00287CA7" w:rsidRPr="0004054E">
        <w:t>se verá modificada en razón al servicio contratado</w:t>
      </w:r>
    </w:p>
    <w:p w14:paraId="7BE477F0" w14:textId="77777777" w:rsidR="0040628C" w:rsidRPr="0004054E" w:rsidRDefault="0040628C" w:rsidP="0040628C">
      <w:pPr>
        <w:pStyle w:val="Citadestacada"/>
        <w:spacing w:before="0"/>
        <w:rPr>
          <w:rFonts w:asciiTheme="minorHAnsi" w:hAnsiTheme="minorHAnsi" w:cstheme="minorHAnsi"/>
          <w:b/>
        </w:rPr>
      </w:pPr>
      <w:r w:rsidRPr="0004054E">
        <w:rPr>
          <w:rFonts w:asciiTheme="minorHAnsi" w:hAnsiTheme="minorHAnsi" w:cstheme="minorHAnsi"/>
          <w:b/>
        </w:rPr>
        <w:t>IMPORTANTES</w:t>
      </w:r>
    </w:p>
    <w:tbl>
      <w:tblPr>
        <w:tblStyle w:val="Tabladecuadrcula5oscura-nfasis1"/>
        <w:tblW w:w="0" w:type="auto"/>
        <w:tblLook w:val="0420" w:firstRow="1" w:lastRow="0" w:firstColumn="0" w:lastColumn="0" w:noHBand="0" w:noVBand="1"/>
      </w:tblPr>
      <w:tblGrid>
        <w:gridCol w:w="8828"/>
      </w:tblGrid>
      <w:tr w:rsidR="002A021C" w14:paraId="4669B4B4" w14:textId="77777777" w:rsidTr="002A02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828" w:type="dxa"/>
            <w:vAlign w:val="center"/>
          </w:tcPr>
          <w:p w14:paraId="26592EEB" w14:textId="59941DA4" w:rsidR="002A021C" w:rsidRDefault="002A021C" w:rsidP="002A021C">
            <w:pPr>
              <w:tabs>
                <w:tab w:val="left" w:pos="1242"/>
              </w:tabs>
              <w:spacing w:line="360" w:lineRule="auto"/>
              <w:jc w:val="center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CONDICIONES COMERCIALES</w:t>
            </w:r>
          </w:p>
        </w:tc>
      </w:tr>
      <w:tr w:rsidR="002A021C" w14:paraId="004EA948" w14:textId="77777777" w:rsidTr="002A02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828" w:type="dxa"/>
          </w:tcPr>
          <w:p w14:paraId="6046343B" w14:textId="40E02B29" w:rsidR="002A021C" w:rsidRPr="00F51695" w:rsidRDefault="00476114" w:rsidP="00CC43BD">
            <w:pPr>
              <w:tabs>
                <w:tab w:val="left" w:pos="1242"/>
              </w:tabs>
              <w:spacing w:line="360" w:lineRule="auto"/>
              <w:jc w:val="both"/>
              <w:rPr>
                <w:rFonts w:asciiTheme="minorHAnsi" w:hAnsiTheme="minorHAnsi" w:cstheme="minorHAnsi"/>
                <w:sz w:val="20"/>
                <w:lang w:val="es-MX"/>
              </w:rPr>
            </w:pPr>
            <w:r>
              <w:rPr>
                <w:rFonts w:asciiTheme="minorHAnsi" w:hAnsiTheme="minorHAnsi" w:cstheme="minorHAnsi"/>
                <w:sz w:val="20"/>
              </w:rPr>
              <w:t>${rowcondicion}</w:t>
            </w:r>
          </w:p>
        </w:tc>
      </w:tr>
    </w:tbl>
    <w:p w14:paraId="060EA2B3" w14:textId="67B3F8BC" w:rsidR="00CD4389" w:rsidRDefault="00CD4389">
      <w:pPr>
        <w:widowControl/>
        <w:autoSpaceDE/>
        <w:autoSpaceDN/>
        <w:spacing w:after="160" w:line="259" w:lineRule="auto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br w:type="page"/>
      </w:r>
    </w:p>
    <w:p w14:paraId="7A847182" w14:textId="77777777" w:rsidR="0040628C" w:rsidRPr="0004054E" w:rsidRDefault="00D5542B" w:rsidP="0040628C">
      <w:pPr>
        <w:pStyle w:val="Textoindependiente"/>
        <w:spacing w:line="360" w:lineRule="auto"/>
        <w:jc w:val="center"/>
        <w:rPr>
          <w:rFonts w:asciiTheme="minorHAnsi" w:hAnsiTheme="minorHAnsi" w:cstheme="minorHAnsi"/>
          <w:sz w:val="20"/>
        </w:rPr>
      </w:pPr>
      <w:r w:rsidRPr="0004054E">
        <w:rPr>
          <w:rFonts w:asciiTheme="minorHAnsi" w:hAnsiTheme="minorHAnsi" w:cstheme="minorHAnsi"/>
          <w:noProof/>
          <w:sz w:val="20"/>
          <w:lang w:eastAsia="es-MX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0C061AB" wp14:editId="17104F04">
                <wp:simplePos x="0" y="0"/>
                <wp:positionH relativeFrom="column">
                  <wp:posOffset>1682115</wp:posOffset>
                </wp:positionH>
                <wp:positionV relativeFrom="paragraph">
                  <wp:posOffset>186055</wp:posOffset>
                </wp:positionV>
                <wp:extent cx="2360930" cy="1733550"/>
                <wp:effectExtent l="0" t="0" r="22225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733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3C0798" w14:textId="77777777" w:rsidR="00D5542B" w:rsidRDefault="00D5542B" w:rsidP="00D5542B">
                            <w:pPr>
                              <w:jc w:val="center"/>
                            </w:pPr>
                          </w:p>
                          <w:p w14:paraId="60FC5677" w14:textId="77777777" w:rsidR="00D5542B" w:rsidRDefault="00D5542B" w:rsidP="00D5542B">
                            <w:pPr>
                              <w:jc w:val="center"/>
                            </w:pPr>
                          </w:p>
                          <w:p w14:paraId="4B8E03FF" w14:textId="64457F3C" w:rsidR="00D5542B" w:rsidRDefault="00D5542B" w:rsidP="00D5542B">
                            <w:pPr>
                              <w:jc w:val="center"/>
                            </w:pPr>
                          </w:p>
                          <w:p w14:paraId="592F17DB" w14:textId="77777777" w:rsidR="00CD4389" w:rsidRDefault="00CD4389" w:rsidP="00D5542B">
                            <w:pPr>
                              <w:jc w:val="center"/>
                            </w:pPr>
                          </w:p>
                          <w:p w14:paraId="5D1E6E98" w14:textId="0459CFA6" w:rsidR="000529C2" w:rsidRDefault="00476114" w:rsidP="00CD4389">
                            <w:pPr>
                              <w:jc w:val="center"/>
                            </w:pPr>
                            <w:r>
                              <w:t>${nombreAsesor}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C061A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32.45pt;margin-top:14.65pt;width:185.9pt;height:136.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">
                <v:textbox>
                  <w:txbxContent>
                    <w:p w14:paraId="733C0798" w14:textId="77777777" w:rsidR="00D5542B" w:rsidRDefault="00D5542B" w:rsidP="00D5542B">
                      <w:pPr>
                        <w:jc w:val="center"/>
                      </w:pPr>
                    </w:p>
                    <w:p w14:paraId="60FC5677" w14:textId="77777777" w:rsidR="00D5542B" w:rsidRDefault="00D5542B" w:rsidP="00D5542B">
                      <w:pPr>
                        <w:jc w:val="center"/>
                      </w:pPr>
                    </w:p>
                    <w:p w14:paraId="4B8E03FF" w14:textId="64457F3C" w:rsidR="00D5542B" w:rsidRDefault="00D5542B" w:rsidP="00D5542B">
                      <w:pPr>
                        <w:jc w:val="center"/>
                      </w:pPr>
                    </w:p>
                    <w:p w14:paraId="592F17DB" w14:textId="77777777" w:rsidR="00CD4389" w:rsidRDefault="00CD4389" w:rsidP="00D5542B">
                      <w:pPr>
                        <w:jc w:val="center"/>
                      </w:pPr>
                    </w:p>
                    <w:p w14:paraId="5D1E6E98" w14:textId="0459CFA6" w:rsidR="000529C2" w:rsidRDefault="00476114" w:rsidP="00CD4389">
                      <w:pPr>
                        <w:jc w:val="center"/>
                      </w:pPr>
                      <w:r>
                        <w:t>${</w:t>
                      </w:r>
                      <w:proofErr w:type="spellStart"/>
                      <w:r>
                        <w:t>nombreAsesor</w:t>
                      </w:r>
                      <w:proofErr w:type="spellEnd"/>
                      <w: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603892E" w14:textId="77777777" w:rsidR="00326528" w:rsidRPr="0004054E" w:rsidRDefault="00326528" w:rsidP="0040628C"/>
    <w:sectPr w:rsidR="00326528" w:rsidRPr="0004054E" w:rsidSect="00FE14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ED1CF2" w14:textId="77777777" w:rsidR="00D84EAB" w:rsidRDefault="00D84EAB" w:rsidP="005972D7">
      <w:r>
        <w:separator/>
      </w:r>
    </w:p>
  </w:endnote>
  <w:endnote w:type="continuationSeparator" w:id="0">
    <w:p w14:paraId="68740ACD" w14:textId="77777777" w:rsidR="00D84EAB" w:rsidRDefault="00D84EAB" w:rsidP="005972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0166FE" w14:textId="77777777" w:rsidR="004351FB" w:rsidRDefault="004351FB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540F74" w14:textId="77777777" w:rsidR="004351FB" w:rsidRDefault="004351FB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6129B8" w14:textId="77777777" w:rsidR="004351FB" w:rsidRDefault="004351F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FCB510" w14:textId="77777777" w:rsidR="00D84EAB" w:rsidRDefault="00D84EAB" w:rsidP="005972D7">
      <w:r>
        <w:separator/>
      </w:r>
    </w:p>
  </w:footnote>
  <w:footnote w:type="continuationSeparator" w:id="0">
    <w:p w14:paraId="466B1476" w14:textId="77777777" w:rsidR="00D84EAB" w:rsidRDefault="00D84EAB" w:rsidP="005972D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8EE26C" w14:textId="77777777" w:rsidR="005972D7" w:rsidRDefault="00D84EAB">
    <w:pPr>
      <w:pStyle w:val="Encabezado"/>
    </w:pPr>
    <w:r>
      <w:rPr>
        <w:noProof/>
        <w:lang w:val="gl" w:eastAsia="en-US"/>
      </w:rPr>
      <w:pict w14:anchorId="15F48C5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11723016" o:spid="_x0000_s2053" type="#_x0000_t75" style="position:absolute;margin-left:0;margin-top:0;width:612pt;height:11in;z-index:-251657728;mso-position-horizontal:center;mso-position-horizontal-relative:margin;mso-position-vertical:center;mso-position-vertical-relative:margin" o:allowincell="f">
          <v:imagedata r:id="rId1" o:title="HojamembretadaCMX360_Mesa de trabajo 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27A390" w14:textId="452061C2" w:rsidR="00FE14F1" w:rsidRDefault="00FE14F1">
    <w:pPr>
      <w:pStyle w:val="Encabezado"/>
    </w:pPr>
    <w:bookmarkStart w:id="0" w:name="_GoBack"/>
    <w:r>
      <w:rPr>
        <w:noProof/>
        <w:lang w:eastAsia="es-MX"/>
      </w:rPr>
      <w:drawing>
        <wp:anchor distT="0" distB="0" distL="114300" distR="114300" simplePos="0" relativeHeight="251657728" behindDoc="1" locked="0" layoutInCell="1" allowOverlap="1" wp14:anchorId="48212349" wp14:editId="2DA02A6F">
          <wp:simplePos x="0" y="0"/>
          <wp:positionH relativeFrom="page">
            <wp:posOffset>38100</wp:posOffset>
          </wp:positionH>
          <wp:positionV relativeFrom="paragraph">
            <wp:posOffset>-440055</wp:posOffset>
          </wp:positionV>
          <wp:extent cx="7738279" cy="10014243"/>
          <wp:effectExtent l="0" t="0" r="0" b="6350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lantilla_kreat_sigem_sotec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38279" cy="1001424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CA567A" w14:textId="5D89E580" w:rsidR="005972D7" w:rsidRDefault="00FE14F1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6704" behindDoc="1" locked="0" layoutInCell="1" allowOverlap="1" wp14:anchorId="62DBA581" wp14:editId="1D494BC2">
          <wp:simplePos x="0" y="0"/>
          <wp:positionH relativeFrom="column">
            <wp:posOffset>-1066488</wp:posOffset>
          </wp:positionH>
          <wp:positionV relativeFrom="paragraph">
            <wp:posOffset>-422284</wp:posOffset>
          </wp:positionV>
          <wp:extent cx="7724633" cy="10003790"/>
          <wp:effectExtent l="0" t="0" r="0" b="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lantilla_kreat_sigem_sotec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37195" cy="1002005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F13B2F"/>
    <w:multiLevelType w:val="hybridMultilevel"/>
    <w:tmpl w:val="77E65266"/>
    <w:lvl w:ilvl="0" w:tplc="6B0ABB64">
      <w:numFmt w:val="bullet"/>
      <w:lvlText w:val=""/>
      <w:lvlJc w:val="left"/>
      <w:pPr>
        <w:ind w:left="882" w:hanging="360"/>
      </w:pPr>
      <w:rPr>
        <w:rFonts w:ascii="Symbol" w:eastAsia="Symbol" w:hAnsi="Symbol" w:cs="Symbol" w:hint="default"/>
        <w:w w:val="100"/>
        <w:sz w:val="22"/>
        <w:szCs w:val="22"/>
        <w:lang w:val="gl" w:eastAsia="gl" w:bidi="gl"/>
      </w:rPr>
    </w:lvl>
    <w:lvl w:ilvl="1" w:tplc="A5E0115C">
      <w:numFmt w:val="bullet"/>
      <w:lvlText w:val=""/>
      <w:lvlJc w:val="left"/>
      <w:pPr>
        <w:ind w:left="1242" w:hanging="360"/>
      </w:pPr>
      <w:rPr>
        <w:rFonts w:ascii="Wingdings" w:eastAsia="Wingdings" w:hAnsi="Wingdings" w:cs="Wingdings" w:hint="default"/>
        <w:color w:val="002060"/>
        <w:w w:val="100"/>
        <w:sz w:val="22"/>
        <w:szCs w:val="22"/>
        <w:lang w:val="gl" w:eastAsia="gl" w:bidi="gl"/>
      </w:rPr>
    </w:lvl>
    <w:lvl w:ilvl="2" w:tplc="3B14FB90">
      <w:numFmt w:val="bullet"/>
      <w:lvlText w:val="•"/>
      <w:lvlJc w:val="left"/>
      <w:pPr>
        <w:ind w:left="2200" w:hanging="360"/>
      </w:pPr>
      <w:rPr>
        <w:rFonts w:hint="default"/>
        <w:lang w:val="gl" w:eastAsia="gl" w:bidi="gl"/>
      </w:rPr>
    </w:lvl>
    <w:lvl w:ilvl="3" w:tplc="5914CDA6">
      <w:numFmt w:val="bullet"/>
      <w:lvlText w:val="•"/>
      <w:lvlJc w:val="left"/>
      <w:pPr>
        <w:ind w:left="3160" w:hanging="360"/>
      </w:pPr>
      <w:rPr>
        <w:rFonts w:hint="default"/>
        <w:lang w:val="gl" w:eastAsia="gl" w:bidi="gl"/>
      </w:rPr>
    </w:lvl>
    <w:lvl w:ilvl="4" w:tplc="E884AC96">
      <w:numFmt w:val="bullet"/>
      <w:lvlText w:val="•"/>
      <w:lvlJc w:val="left"/>
      <w:pPr>
        <w:ind w:left="4120" w:hanging="360"/>
      </w:pPr>
      <w:rPr>
        <w:rFonts w:hint="default"/>
        <w:lang w:val="gl" w:eastAsia="gl" w:bidi="gl"/>
      </w:rPr>
    </w:lvl>
    <w:lvl w:ilvl="5" w:tplc="8ADA6582">
      <w:numFmt w:val="bullet"/>
      <w:lvlText w:val="•"/>
      <w:lvlJc w:val="left"/>
      <w:pPr>
        <w:ind w:left="5080" w:hanging="360"/>
      </w:pPr>
      <w:rPr>
        <w:rFonts w:hint="default"/>
        <w:lang w:val="gl" w:eastAsia="gl" w:bidi="gl"/>
      </w:rPr>
    </w:lvl>
    <w:lvl w:ilvl="6" w:tplc="8A381116">
      <w:numFmt w:val="bullet"/>
      <w:lvlText w:val="•"/>
      <w:lvlJc w:val="left"/>
      <w:pPr>
        <w:ind w:left="6040" w:hanging="360"/>
      </w:pPr>
      <w:rPr>
        <w:rFonts w:hint="default"/>
        <w:lang w:val="gl" w:eastAsia="gl" w:bidi="gl"/>
      </w:rPr>
    </w:lvl>
    <w:lvl w:ilvl="7" w:tplc="EAAC6EEA">
      <w:numFmt w:val="bullet"/>
      <w:lvlText w:val="•"/>
      <w:lvlJc w:val="left"/>
      <w:pPr>
        <w:ind w:left="7000" w:hanging="360"/>
      </w:pPr>
      <w:rPr>
        <w:rFonts w:hint="default"/>
        <w:lang w:val="gl" w:eastAsia="gl" w:bidi="gl"/>
      </w:rPr>
    </w:lvl>
    <w:lvl w:ilvl="8" w:tplc="A82C3394">
      <w:numFmt w:val="bullet"/>
      <w:lvlText w:val="•"/>
      <w:lvlJc w:val="left"/>
      <w:pPr>
        <w:ind w:left="7960" w:hanging="360"/>
      </w:pPr>
      <w:rPr>
        <w:rFonts w:hint="default"/>
        <w:lang w:val="gl" w:eastAsia="gl" w:bidi="gl"/>
      </w:rPr>
    </w:lvl>
  </w:abstractNum>
  <w:abstractNum w:abstractNumId="1" w15:restartNumberingAfterBreak="0">
    <w:nsid w:val="23B1735F"/>
    <w:multiLevelType w:val="hybridMultilevel"/>
    <w:tmpl w:val="B252817C"/>
    <w:lvl w:ilvl="0" w:tplc="3B14FB90">
      <w:numFmt w:val="bullet"/>
      <w:lvlText w:val="•"/>
      <w:lvlJc w:val="left"/>
      <w:pPr>
        <w:ind w:left="360" w:hanging="360"/>
      </w:pPr>
      <w:rPr>
        <w:rFonts w:hint="default"/>
        <w:lang w:val="gl" w:eastAsia="gl" w:bidi="gl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6454C52"/>
    <w:multiLevelType w:val="hybridMultilevel"/>
    <w:tmpl w:val="34ECC662"/>
    <w:lvl w:ilvl="0" w:tplc="3B14FB90">
      <w:numFmt w:val="bullet"/>
      <w:lvlText w:val="•"/>
      <w:lvlJc w:val="left"/>
      <w:pPr>
        <w:ind w:left="720" w:hanging="360"/>
      </w:pPr>
      <w:rPr>
        <w:rFonts w:hint="default"/>
        <w:lang w:val="gl" w:eastAsia="gl" w:bidi="gl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CB3A6A"/>
    <w:multiLevelType w:val="hybridMultilevel"/>
    <w:tmpl w:val="6196388C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lang w:val="gl" w:eastAsia="gl" w:bidi="gl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528"/>
    <w:rsid w:val="00014611"/>
    <w:rsid w:val="00033FD9"/>
    <w:rsid w:val="0004054E"/>
    <w:rsid w:val="000417CB"/>
    <w:rsid w:val="00052907"/>
    <w:rsid w:val="000529C2"/>
    <w:rsid w:val="000941EF"/>
    <w:rsid w:val="0009658F"/>
    <w:rsid w:val="000C12CB"/>
    <w:rsid w:val="0011609C"/>
    <w:rsid w:val="001543D2"/>
    <w:rsid w:val="00170495"/>
    <w:rsid w:val="001723EC"/>
    <w:rsid w:val="00193B04"/>
    <w:rsid w:val="00197EAB"/>
    <w:rsid w:val="001B2D2B"/>
    <w:rsid w:val="001F6788"/>
    <w:rsid w:val="002365AE"/>
    <w:rsid w:val="00247A8B"/>
    <w:rsid w:val="00263325"/>
    <w:rsid w:val="00275C73"/>
    <w:rsid w:val="00287CA7"/>
    <w:rsid w:val="00293850"/>
    <w:rsid w:val="002A021C"/>
    <w:rsid w:val="002A16A0"/>
    <w:rsid w:val="002A51CB"/>
    <w:rsid w:val="002B0620"/>
    <w:rsid w:val="002B0E95"/>
    <w:rsid w:val="002B0F2C"/>
    <w:rsid w:val="00325C46"/>
    <w:rsid w:val="00326528"/>
    <w:rsid w:val="003779C5"/>
    <w:rsid w:val="00385BB1"/>
    <w:rsid w:val="0038690B"/>
    <w:rsid w:val="003E52A0"/>
    <w:rsid w:val="003F5630"/>
    <w:rsid w:val="0040628C"/>
    <w:rsid w:val="00414B2C"/>
    <w:rsid w:val="00432BFA"/>
    <w:rsid w:val="004351FB"/>
    <w:rsid w:val="00476114"/>
    <w:rsid w:val="00484F9F"/>
    <w:rsid w:val="004862D7"/>
    <w:rsid w:val="004B1F7A"/>
    <w:rsid w:val="004E6EDD"/>
    <w:rsid w:val="0050199E"/>
    <w:rsid w:val="00533B21"/>
    <w:rsid w:val="005743F7"/>
    <w:rsid w:val="00593F7F"/>
    <w:rsid w:val="0059639E"/>
    <w:rsid w:val="005972D7"/>
    <w:rsid w:val="005C5C64"/>
    <w:rsid w:val="005D53DB"/>
    <w:rsid w:val="005E0B0E"/>
    <w:rsid w:val="005E6247"/>
    <w:rsid w:val="00622226"/>
    <w:rsid w:val="00636B63"/>
    <w:rsid w:val="00646AB8"/>
    <w:rsid w:val="00652182"/>
    <w:rsid w:val="0066171E"/>
    <w:rsid w:val="0066610B"/>
    <w:rsid w:val="00667CE2"/>
    <w:rsid w:val="006742CC"/>
    <w:rsid w:val="006C1EEA"/>
    <w:rsid w:val="006D0FD0"/>
    <w:rsid w:val="006D129D"/>
    <w:rsid w:val="006E4C58"/>
    <w:rsid w:val="006F0135"/>
    <w:rsid w:val="006F78E0"/>
    <w:rsid w:val="0071621B"/>
    <w:rsid w:val="00744B04"/>
    <w:rsid w:val="00747EE3"/>
    <w:rsid w:val="00831418"/>
    <w:rsid w:val="00865598"/>
    <w:rsid w:val="00873D07"/>
    <w:rsid w:val="008B7DB1"/>
    <w:rsid w:val="008D58A8"/>
    <w:rsid w:val="008E7CA7"/>
    <w:rsid w:val="008F1AC7"/>
    <w:rsid w:val="008F3FF9"/>
    <w:rsid w:val="0090024A"/>
    <w:rsid w:val="00903AEF"/>
    <w:rsid w:val="00906545"/>
    <w:rsid w:val="009A494C"/>
    <w:rsid w:val="009A4EF5"/>
    <w:rsid w:val="009C657F"/>
    <w:rsid w:val="009E4237"/>
    <w:rsid w:val="00A43F8C"/>
    <w:rsid w:val="00A52AFB"/>
    <w:rsid w:val="00A94288"/>
    <w:rsid w:val="00B2105D"/>
    <w:rsid w:val="00B3056F"/>
    <w:rsid w:val="00B365A6"/>
    <w:rsid w:val="00B8351D"/>
    <w:rsid w:val="00B96434"/>
    <w:rsid w:val="00BA1ECC"/>
    <w:rsid w:val="00BC7697"/>
    <w:rsid w:val="00C23CE4"/>
    <w:rsid w:val="00C32CA5"/>
    <w:rsid w:val="00C43A51"/>
    <w:rsid w:val="00C801E7"/>
    <w:rsid w:val="00C8399F"/>
    <w:rsid w:val="00CB2D0A"/>
    <w:rsid w:val="00CC43BD"/>
    <w:rsid w:val="00CD4389"/>
    <w:rsid w:val="00CE2CFD"/>
    <w:rsid w:val="00CF4522"/>
    <w:rsid w:val="00D32983"/>
    <w:rsid w:val="00D5542B"/>
    <w:rsid w:val="00D64E61"/>
    <w:rsid w:val="00D84EAB"/>
    <w:rsid w:val="00DA376A"/>
    <w:rsid w:val="00DC6937"/>
    <w:rsid w:val="00E05581"/>
    <w:rsid w:val="00E144C1"/>
    <w:rsid w:val="00E17183"/>
    <w:rsid w:val="00E26969"/>
    <w:rsid w:val="00E37449"/>
    <w:rsid w:val="00E47E67"/>
    <w:rsid w:val="00E535FD"/>
    <w:rsid w:val="00E90F9E"/>
    <w:rsid w:val="00E91E66"/>
    <w:rsid w:val="00E97C36"/>
    <w:rsid w:val="00EB6678"/>
    <w:rsid w:val="00F12EEE"/>
    <w:rsid w:val="00F51695"/>
    <w:rsid w:val="00F614F0"/>
    <w:rsid w:val="00F62C31"/>
    <w:rsid w:val="00F92102"/>
    <w:rsid w:val="00FA2B3E"/>
    <w:rsid w:val="00FA527E"/>
    <w:rsid w:val="00FC3A48"/>
    <w:rsid w:val="00FE14F1"/>
    <w:rsid w:val="00FF6441"/>
    <w:rsid w:val="00FF6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5B02520C"/>
  <w15:chartTrackingRefBased/>
  <w15:docId w15:val="{0323EC8B-D339-4DA0-8627-044CA94D8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40628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eastAsia="g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972D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972D7"/>
  </w:style>
  <w:style w:type="paragraph" w:styleId="Piedepgina">
    <w:name w:val="footer"/>
    <w:basedOn w:val="Normal"/>
    <w:link w:val="PiedepginaCar"/>
    <w:uiPriority w:val="99"/>
    <w:unhideWhenUsed/>
    <w:rsid w:val="005972D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972D7"/>
  </w:style>
  <w:style w:type="paragraph" w:styleId="Textoindependiente">
    <w:name w:val="Body Text"/>
    <w:basedOn w:val="Normal"/>
    <w:link w:val="TextoindependienteCar"/>
    <w:uiPriority w:val="1"/>
    <w:qFormat/>
    <w:rsid w:val="0040628C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40628C"/>
    <w:rPr>
      <w:rFonts w:ascii="Calibri" w:eastAsia="Calibri" w:hAnsi="Calibri" w:cs="Times New Roman"/>
      <w:lang w:val="gl" w:eastAsia="gl"/>
    </w:rPr>
  </w:style>
  <w:style w:type="paragraph" w:styleId="Prrafodelista">
    <w:name w:val="List Paragraph"/>
    <w:basedOn w:val="Normal"/>
    <w:uiPriority w:val="34"/>
    <w:qFormat/>
    <w:rsid w:val="0040628C"/>
    <w:pPr>
      <w:ind w:left="1242" w:hanging="36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0628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0628C"/>
    <w:rPr>
      <w:rFonts w:ascii="Calibri" w:eastAsia="Calibri" w:hAnsi="Calibri" w:cs="Times New Roman"/>
      <w:i/>
      <w:iCs/>
      <w:color w:val="4472C4" w:themeColor="accent1"/>
      <w:lang w:val="gl" w:eastAsia="gl"/>
    </w:rPr>
  </w:style>
  <w:style w:type="table" w:styleId="Tabladecuadrcula5oscura-nfasis1">
    <w:name w:val="Grid Table 5 Dark Accent 1"/>
    <w:basedOn w:val="Tablanormal"/>
    <w:uiPriority w:val="50"/>
    <w:rsid w:val="0040628C"/>
    <w:pPr>
      <w:widowControl w:val="0"/>
      <w:autoSpaceDE w:val="0"/>
      <w:autoSpaceDN w:val="0"/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Descripcin">
    <w:name w:val="caption"/>
    <w:basedOn w:val="Normal"/>
    <w:next w:val="Normal"/>
    <w:uiPriority w:val="35"/>
    <w:unhideWhenUsed/>
    <w:qFormat/>
    <w:rsid w:val="002A16A0"/>
    <w:pPr>
      <w:spacing w:after="200"/>
    </w:pPr>
    <w:rPr>
      <w:i/>
      <w:iCs/>
      <w:color w:val="44546A" w:themeColor="text2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64E6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4E61"/>
    <w:rPr>
      <w:rFonts w:ascii="Segoe UI" w:eastAsia="Calibri" w:hAnsi="Segoe UI" w:cs="Segoe UI"/>
      <w:sz w:val="18"/>
      <w:szCs w:val="18"/>
      <w:lang w:val="gl" w:eastAsia="gl"/>
    </w:rPr>
  </w:style>
  <w:style w:type="character" w:styleId="Refdecomentario">
    <w:name w:val="annotation reference"/>
    <w:basedOn w:val="Fuentedeprrafopredeter"/>
    <w:uiPriority w:val="99"/>
    <w:semiHidden/>
    <w:unhideWhenUsed/>
    <w:rsid w:val="0011609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1609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1609C"/>
    <w:rPr>
      <w:rFonts w:ascii="Calibri" w:eastAsia="Calibri" w:hAnsi="Calibri" w:cs="Times New Roman"/>
      <w:sz w:val="20"/>
      <w:szCs w:val="20"/>
      <w:lang w:val="gl" w:eastAsia="g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1609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1609C"/>
    <w:rPr>
      <w:rFonts w:ascii="Calibri" w:eastAsia="Calibri" w:hAnsi="Calibri" w:cs="Times New Roman"/>
      <w:b/>
      <w:bCs/>
      <w:sz w:val="20"/>
      <w:szCs w:val="20"/>
      <w:lang w:val="gl" w:eastAsia="gl"/>
    </w:rPr>
  </w:style>
  <w:style w:type="table" w:styleId="Tablaconcuadrcula">
    <w:name w:val="Table Grid"/>
    <w:basedOn w:val="Tablanormal"/>
    <w:uiPriority w:val="39"/>
    <w:rsid w:val="002A02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MXCAL\AppData\Local\Packages\Microsoft.MicrosoftEdge_8wekyb3d8bbwe\TempState\Downloads\CMX360Hojamembretada%20(1)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CMX360Hojamembretada (1)</Template>
  <TotalTime>1</TotalTime>
  <Pages>3</Pages>
  <Words>104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CMX360</dc:creator>
  <cp:keywords/>
  <dc:description/>
  <cp:lastModifiedBy>KREAT Administrador</cp:lastModifiedBy>
  <cp:revision>2</cp:revision>
  <cp:lastPrinted>2018-08-15T22:39:00Z</cp:lastPrinted>
  <dcterms:created xsi:type="dcterms:W3CDTF">2018-10-03T21:31:00Z</dcterms:created>
  <dcterms:modified xsi:type="dcterms:W3CDTF">2018-10-03T21:31:00Z</dcterms:modified>
</cp:coreProperties>
</file>