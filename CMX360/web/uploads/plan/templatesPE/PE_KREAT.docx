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0A62D" w14:textId="77777777" w:rsidR="00994BB6" w:rsidRDefault="00994BB6" w:rsidP="005972D7">
      <w:r>
        <w:separator/>
      </w:r>
    </w:p>
  </w:endnote>
  <w:endnote w:type="continuationSeparator" w:id="0">
    <w:p w14:paraId="1C4C2355" w14:textId="77777777" w:rsidR="00994BB6" w:rsidRDefault="00994BB6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AB3C8" w14:textId="77777777" w:rsidR="00994BB6" w:rsidRDefault="00994BB6" w:rsidP="005972D7">
      <w:r>
        <w:separator/>
      </w:r>
    </w:p>
  </w:footnote>
  <w:footnote w:type="continuationSeparator" w:id="0">
    <w:p w14:paraId="76DFB715" w14:textId="77777777" w:rsidR="00994BB6" w:rsidRDefault="00994BB6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994BB6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3717FABF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C5C64"/>
    <w:rsid w:val="005D53DB"/>
    <w:rsid w:val="005E0B0E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B7DB1"/>
    <w:rsid w:val="008D58A8"/>
    <w:rsid w:val="008E7CA7"/>
    <w:rsid w:val="008F1AC7"/>
    <w:rsid w:val="008F3FF9"/>
    <w:rsid w:val="0090024A"/>
    <w:rsid w:val="00903AEF"/>
    <w:rsid w:val="00906545"/>
    <w:rsid w:val="00994BB6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1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2018-10-03T21:30:00Z</dcterms:created>
  <dcterms:modified xsi:type="dcterms:W3CDTF">2018-10-03T21:30:00Z</dcterms:modified>
</cp:coreProperties>
</file>