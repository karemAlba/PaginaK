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27428361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F51695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99D4D58" w:rsidR="0040628C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${nombre}</w:t>
      </w:r>
    </w:p>
    <w:p w14:paraId="7FC3122D" w14:textId="22AD12B2" w:rsidR="00F51695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</w:p>
    <w:p w14:paraId="411C9EA2" w14:textId="5BD5D685" w:rsidR="0040628C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${razonSocial}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C5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C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</w:tcBorders>
            <w:vAlign w:val="center"/>
          </w:tcPr>
          <w:p w14:paraId="709FA0E1" w14:textId="5CB8755B" w:rsidR="00484F9F" w:rsidRPr="0004054E" w:rsidRDefault="005C5C64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7205FB5E" w:rsidR="00484F9F" w:rsidRPr="0004054E" w:rsidRDefault="009A494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${valueservicio}</w:t>
            </w:r>
          </w:p>
        </w:tc>
        <w:tc>
          <w:tcPr>
            <w:tcW w:w="504" w:type="pct"/>
            <w:vAlign w:val="center"/>
          </w:tcPr>
          <w:p w14:paraId="1015D252" w14:textId="4F87F595" w:rsidR="00484F9F" w:rsidRPr="0004054E" w:rsidRDefault="00667CE2" w:rsidP="009A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</w:t>
            </w:r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{valueunitario}</w:t>
            </w:r>
          </w:p>
        </w:tc>
        <w:tc>
          <w:tcPr>
            <w:tcW w:w="506" w:type="pct"/>
            <w:vAlign w:val="center"/>
          </w:tcPr>
          <w:p w14:paraId="303240BF" w14:textId="39129AAC" w:rsidR="00484F9F" w:rsidRPr="0004054E" w:rsidRDefault="00667CE2" w:rsidP="0026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</w:t>
            </w:r>
            <w:r w:rsidR="0026332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{valuepaquete}</w:t>
            </w:r>
          </w:p>
        </w:tc>
        <w:tc>
          <w:tcPr>
            <w:tcW w:w="549" w:type="pct"/>
            <w:vAlign w:val="center"/>
          </w:tcPr>
          <w:p w14:paraId="12EAB8A1" w14:textId="54BC025F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12F2B009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6" w:type="pct"/>
            <w:vAlign w:val="center"/>
          </w:tcPr>
          <w:p w14:paraId="5CF27E49" w14:textId="2DB16F42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63BD764E" w14:textId="0B0612EB" w:rsidR="00903AEF" w:rsidRPr="0004054E" w:rsidRDefault="002A16A0" w:rsidP="00263325">
      <w:pPr>
        <w:pStyle w:val="Descripcin"/>
      </w:pPr>
      <w:r w:rsidRPr="0004054E">
        <w:t>Tabla de Costos</w:t>
      </w: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40E02B29" w:rsidR="002A021C" w:rsidRPr="00F51695" w:rsidRDefault="00476114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>${rowcondicion}</w:t>
            </w:r>
          </w:p>
        </w:tc>
      </w:tr>
    </w:tbl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0459CFA6" w:rsidR="000529C2" w:rsidRDefault="00476114" w:rsidP="00CD4389">
                            <w:pPr>
                              <w:jc w:val="center"/>
                            </w:pPr>
                            <w:r>
                              <w:t>${nombreAsesor}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</w:p>
                    <w:p w14:paraId="5D1E6E98" w14:textId="0459CFA6" w:rsidR="000529C2" w:rsidRDefault="00476114" w:rsidP="00CD438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nombreAsesor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 w:rsidSect="00FE14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52241" w14:textId="77777777" w:rsidR="00AA7E90" w:rsidRDefault="00AA7E90" w:rsidP="005972D7">
      <w:r>
        <w:separator/>
      </w:r>
    </w:p>
  </w:endnote>
  <w:endnote w:type="continuationSeparator" w:id="0">
    <w:p w14:paraId="48F25D61" w14:textId="77777777" w:rsidR="00AA7E90" w:rsidRDefault="00AA7E90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66FE" w14:textId="77777777" w:rsidR="004351FB" w:rsidRDefault="004351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40F74" w14:textId="77777777" w:rsidR="004351FB" w:rsidRDefault="004351F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29B8" w14:textId="77777777" w:rsidR="004351FB" w:rsidRDefault="004351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AE578" w14:textId="77777777" w:rsidR="00AA7E90" w:rsidRDefault="00AA7E90" w:rsidP="005972D7">
      <w:r>
        <w:separator/>
      </w:r>
    </w:p>
  </w:footnote>
  <w:footnote w:type="continuationSeparator" w:id="0">
    <w:p w14:paraId="695A15FC" w14:textId="77777777" w:rsidR="00AA7E90" w:rsidRDefault="00AA7E90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AA7E90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A390" w14:textId="452061C2" w:rsidR="00FE14F1" w:rsidRDefault="00FE14F1">
    <w:pPr>
      <w:pStyle w:val="Encabezado"/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48212349" wp14:editId="5EC4E3AE">
          <wp:simplePos x="0" y="0"/>
          <wp:positionH relativeFrom="page">
            <wp:posOffset>38100</wp:posOffset>
          </wp:positionH>
          <wp:positionV relativeFrom="paragraph">
            <wp:posOffset>-440055</wp:posOffset>
          </wp:positionV>
          <wp:extent cx="7738279" cy="10014243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279" cy="10014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5D89E580" w:rsidR="005972D7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62DBA581" wp14:editId="1D494BC2">
          <wp:simplePos x="0" y="0"/>
          <wp:positionH relativeFrom="column">
            <wp:posOffset>-1066488</wp:posOffset>
          </wp:positionH>
          <wp:positionV relativeFrom="paragraph">
            <wp:posOffset>-422284</wp:posOffset>
          </wp:positionV>
          <wp:extent cx="7724633" cy="100037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95" cy="10020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9658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63325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351FB"/>
    <w:rsid w:val="00476114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C5C64"/>
    <w:rsid w:val="005D53DB"/>
    <w:rsid w:val="005E0B0E"/>
    <w:rsid w:val="005E6247"/>
    <w:rsid w:val="00622226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65598"/>
    <w:rsid w:val="008B7DB1"/>
    <w:rsid w:val="008D58A8"/>
    <w:rsid w:val="008E7CA7"/>
    <w:rsid w:val="008F1AC7"/>
    <w:rsid w:val="008F3FF9"/>
    <w:rsid w:val="0090024A"/>
    <w:rsid w:val="00903AEF"/>
    <w:rsid w:val="00906545"/>
    <w:rsid w:val="009A494C"/>
    <w:rsid w:val="009A4EF5"/>
    <w:rsid w:val="009C657F"/>
    <w:rsid w:val="009E4237"/>
    <w:rsid w:val="00A43F8C"/>
    <w:rsid w:val="00A52AFB"/>
    <w:rsid w:val="00A94288"/>
    <w:rsid w:val="00AA7E90"/>
    <w:rsid w:val="00B2105D"/>
    <w:rsid w:val="00B3056F"/>
    <w:rsid w:val="00B365A6"/>
    <w:rsid w:val="00B8351D"/>
    <w:rsid w:val="00B96434"/>
    <w:rsid w:val="00BA1ECC"/>
    <w:rsid w:val="00BC7697"/>
    <w:rsid w:val="00C23CE4"/>
    <w:rsid w:val="00C32CA5"/>
    <w:rsid w:val="00C43A51"/>
    <w:rsid w:val="00C801E7"/>
    <w:rsid w:val="00C8399F"/>
    <w:rsid w:val="00CB2D0A"/>
    <w:rsid w:val="00CC43BD"/>
    <w:rsid w:val="00CD4389"/>
    <w:rsid w:val="00CE2CFD"/>
    <w:rsid w:val="00CF4522"/>
    <w:rsid w:val="00D32983"/>
    <w:rsid w:val="00D5542B"/>
    <w:rsid w:val="00D64E61"/>
    <w:rsid w:val="00DA376A"/>
    <w:rsid w:val="00DC6937"/>
    <w:rsid w:val="00E05581"/>
    <w:rsid w:val="00E144C1"/>
    <w:rsid w:val="00E17183"/>
    <w:rsid w:val="00E26969"/>
    <w:rsid w:val="00E37449"/>
    <w:rsid w:val="00E47E67"/>
    <w:rsid w:val="00E535FD"/>
    <w:rsid w:val="00E90F9E"/>
    <w:rsid w:val="00E91E66"/>
    <w:rsid w:val="00E97C36"/>
    <w:rsid w:val="00F12EEE"/>
    <w:rsid w:val="00F51695"/>
    <w:rsid w:val="00F614F0"/>
    <w:rsid w:val="00F62C31"/>
    <w:rsid w:val="00F92102"/>
    <w:rsid w:val="00FA2B3E"/>
    <w:rsid w:val="00FA527E"/>
    <w:rsid w:val="00FC3A48"/>
    <w:rsid w:val="00FE14F1"/>
    <w:rsid w:val="00FF6441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0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 Administrador</cp:lastModifiedBy>
  <cp:revision>2</cp:revision>
  <cp:lastPrinted>2018-08-15T22:39:00Z</cp:lastPrinted>
  <dcterms:created xsi:type="dcterms:W3CDTF">2018-10-03T21:30:00Z</dcterms:created>
  <dcterms:modified xsi:type="dcterms:W3CDTF">2018-10-03T21:30:00Z</dcterms:modified>
</cp:coreProperties>
</file>